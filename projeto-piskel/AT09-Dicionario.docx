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F8CFB" w14:textId="51236C3A" w:rsidR="00B03E5B" w:rsidRPr="00B03E5B" w:rsidRDefault="00B03E5B" w:rsidP="00D061F9">
      <w:pPr>
        <w:tabs>
          <w:tab w:val="left" w:pos="3273"/>
        </w:tabs>
      </w:pPr>
    </w:p>
    <w:tbl>
      <w:tblPr>
        <w:tblW w:w="10404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5111"/>
        <w:gridCol w:w="1013"/>
        <w:gridCol w:w="981"/>
        <w:gridCol w:w="1977"/>
      </w:tblGrid>
      <w:tr w:rsidR="00B03E5B" w:rsidRPr="00B03E5B" w14:paraId="310EDD86" w14:textId="77777777" w:rsidTr="0085629F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8F06AEC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D5BF" w14:textId="1D531465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85629F">
              <w:rPr>
                <w:rFonts w:ascii="Aptos Narrow" w:hAnsi="Aptos Narrow"/>
                <w:color w:val="000000"/>
                <w:sz w:val="22"/>
                <w:szCs w:val="22"/>
              </w:rPr>
              <w:t>C</w:t>
            </w:r>
            <w:r w:rsidR="00565579">
              <w:rPr>
                <w:rFonts w:ascii="Aptos Narrow" w:hAnsi="Aptos Narrow"/>
                <w:color w:val="000000"/>
                <w:sz w:val="22"/>
                <w:szCs w:val="22"/>
              </w:rPr>
              <w:t>LIENTES</w:t>
            </w:r>
          </w:p>
        </w:tc>
      </w:tr>
      <w:tr w:rsidR="00B03E5B" w:rsidRPr="00B03E5B" w14:paraId="0CE097A8" w14:textId="77777777" w:rsidTr="0085629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2552F0E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E99A" w14:textId="6700A8F8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85629F">
              <w:rPr>
                <w:rFonts w:ascii="Aptos Narrow" w:hAnsi="Aptos Narrow"/>
                <w:color w:val="000000"/>
                <w:sz w:val="22"/>
                <w:szCs w:val="22"/>
              </w:rPr>
              <w:t>Armazenará dados sobre os Clientes</w:t>
            </w:r>
          </w:p>
        </w:tc>
      </w:tr>
      <w:tr w:rsidR="00B03E5B" w:rsidRPr="00B03E5B" w14:paraId="47487EB5" w14:textId="77777777" w:rsidTr="0085629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F26D24A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E1496" w14:textId="48E850B1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B03E5B" w:rsidRPr="00B03E5B" w14:paraId="64A47201" w14:textId="77777777" w:rsidTr="00B06E49">
        <w:trPr>
          <w:trHeight w:val="288"/>
        </w:trPr>
        <w:tc>
          <w:tcPr>
            <w:tcW w:w="104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4331B2C8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B03E5B" w:rsidRPr="00B03E5B" w14:paraId="37AC4B06" w14:textId="77777777" w:rsidTr="0085629F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3B677EB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A2326E5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19805B2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01F43BA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1A75E3AE" w14:textId="24FA85BC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 w:rsidR="00627CAA">
              <w:rPr>
                <w:rFonts w:ascii="Aptos Narrow" w:hAnsi="Aptos Narrow"/>
                <w:color w:val="000000"/>
                <w:sz w:val="22"/>
                <w:szCs w:val="22"/>
              </w:rPr>
              <w:t>, U</w:t>
            </w:r>
            <w:r w:rsidR="00002783">
              <w:rPr>
                <w:rFonts w:ascii="Aptos Narrow" w:hAnsi="Aptos Narrow"/>
                <w:color w:val="000000"/>
                <w:sz w:val="22"/>
                <w:szCs w:val="22"/>
              </w:rPr>
              <w:t>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D061F9" w:rsidRPr="00B03E5B" w14:paraId="6EA1A9ED" w14:textId="77777777" w:rsidTr="0085629F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0396" w14:textId="3FC645F3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85629F"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18C99" w14:textId="2031C422" w:rsidR="00B03E5B" w:rsidRPr="00B03E5B" w:rsidRDefault="00A45C19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B421" w14:textId="63973541" w:rsidR="00B03E5B" w:rsidRPr="00B03E5B" w:rsidRDefault="00A45C19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3B12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D64A" w14:textId="2B8FA781" w:rsidR="00B03E5B" w:rsidRPr="00B03E5B" w:rsidRDefault="00A45C19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 / ID</w:t>
            </w:r>
          </w:p>
        </w:tc>
      </w:tr>
      <w:tr w:rsidR="000728BD" w:rsidRPr="00C8434D" w14:paraId="34A35D66" w14:textId="77777777" w:rsidTr="0085629F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035EA" w14:textId="3902C4B6" w:rsidR="000728BD" w:rsidRPr="00C8434D" w:rsidRDefault="0085629F" w:rsidP="00D061F9">
            <w:pP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</w:pPr>
            <w:r w:rsidRPr="00C8434D"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>nome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126AD" w14:textId="2E01B0F9" w:rsidR="000728BD" w:rsidRPr="00C8434D" w:rsidRDefault="00A45C19" w:rsidP="00D061F9">
            <w:pP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</w:pPr>
            <w:r w:rsidRPr="00C8434D"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>Nome do Cliente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9E6E" w14:textId="59BFF283" w:rsidR="000728BD" w:rsidRPr="00C8434D" w:rsidRDefault="00A45C19" w:rsidP="00D061F9">
            <w:pP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</w:pPr>
            <w:r w:rsidRPr="00C8434D"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BA4CB" w14:textId="072E54BC" w:rsidR="000728BD" w:rsidRPr="00C8434D" w:rsidRDefault="00A45C19" w:rsidP="00D061F9">
            <w:pP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</w:pPr>
            <w:r w:rsidRPr="00C8434D"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E00D9" w14:textId="0E8FA873" w:rsidR="000728BD" w:rsidRPr="00C8434D" w:rsidRDefault="00A45C19" w:rsidP="00D061F9">
            <w:pP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</w:pPr>
            <w:r w:rsidRPr="00C8434D"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>NN</w:t>
            </w:r>
          </w:p>
        </w:tc>
      </w:tr>
      <w:tr w:rsidR="006B331E" w:rsidRPr="00B03E5B" w14:paraId="7B809F37" w14:textId="77777777" w:rsidTr="0085629F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1C1C3" w14:textId="7697F72C" w:rsidR="006B331E" w:rsidRDefault="0085629F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32E8E" w14:textId="2489064E" w:rsidR="006B331E" w:rsidRDefault="00A45C19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Email do Cliente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DD9D3" w14:textId="5702D4D0" w:rsidR="006B331E" w:rsidRDefault="00A45C19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A3E22" w14:textId="193527D5" w:rsidR="006B331E" w:rsidRDefault="00A45C19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E66F5" w14:textId="0E43A30C" w:rsidR="006B331E" w:rsidRDefault="00A45C19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UQ / NN</w:t>
            </w:r>
          </w:p>
        </w:tc>
      </w:tr>
      <w:tr w:rsidR="006B331E" w:rsidRPr="00B03E5B" w14:paraId="2B0F8A5A" w14:textId="77777777" w:rsidTr="0085629F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39785" w14:textId="72B01BB2" w:rsidR="006B331E" w:rsidRDefault="0085629F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cpf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8A361" w14:textId="40A8C1EC" w:rsidR="006B331E" w:rsidRDefault="00A45C19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CPF do cliente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0A6D2" w14:textId="7963F8E8" w:rsidR="006B331E" w:rsidRDefault="00A45C19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C6D07" w14:textId="37A318BE" w:rsidR="006B331E" w:rsidRDefault="00A45C19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F7BDC" w14:textId="5B6870A2" w:rsidR="006B331E" w:rsidRDefault="00A45C19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UQ / NN</w:t>
            </w:r>
          </w:p>
        </w:tc>
      </w:tr>
      <w:tr w:rsidR="006B331E" w:rsidRPr="00B03E5B" w14:paraId="127B9348" w14:textId="77777777" w:rsidTr="0085629F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E3447" w14:textId="72B1C67E" w:rsidR="006B331E" w:rsidRDefault="0085629F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numero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85651" w14:textId="34927A55" w:rsidR="006B331E" w:rsidRDefault="004D194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Número</w:t>
            </w:r>
            <w:r w:rsidR="00A45C19">
              <w:rPr>
                <w:rFonts w:ascii="Aptos Narrow" w:hAnsi="Aptos Narrow"/>
                <w:color w:val="000000"/>
                <w:sz w:val="22"/>
                <w:szCs w:val="22"/>
              </w:rPr>
              <w:t xml:space="preserve"> 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 casa do </w:t>
            </w:r>
            <w:r w:rsidR="00A45C19">
              <w:rPr>
                <w:rFonts w:ascii="Aptos Narrow" w:hAnsi="Aptos Narrow"/>
                <w:color w:val="000000"/>
                <w:sz w:val="22"/>
                <w:szCs w:val="22"/>
              </w:rPr>
              <w:t>cliente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4490E" w14:textId="2A70AAF5" w:rsidR="006B331E" w:rsidRDefault="00A45C19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359A7" w14:textId="77777777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34504" w14:textId="4C4D86C7" w:rsidR="006B331E" w:rsidRDefault="00A45C19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UQ / NN</w:t>
            </w:r>
          </w:p>
        </w:tc>
      </w:tr>
      <w:tr w:rsidR="0085629F" w:rsidRPr="00B03E5B" w14:paraId="27304BCD" w14:textId="77777777" w:rsidTr="0085629F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9F63C" w14:textId="3F2AF49D" w:rsidR="0085629F" w:rsidRDefault="0085629F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bairro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8212D" w14:textId="351DDBEF" w:rsidR="0085629F" w:rsidRDefault="00A45C19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Bairro do Cliente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DC331" w14:textId="0494AB48" w:rsidR="0085629F" w:rsidRDefault="00A45C19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614C8" w14:textId="3C7B5E18" w:rsidR="0085629F" w:rsidRDefault="00A45C19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7F85F" w14:textId="491E4404" w:rsidR="0085629F" w:rsidRDefault="00A45C19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85629F" w:rsidRPr="00B03E5B" w14:paraId="24F1C9BA" w14:textId="77777777" w:rsidTr="001834E1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F5568" w14:textId="159F5441" w:rsidR="0085629F" w:rsidRDefault="00A45C19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cidade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C6D18" w14:textId="57BF4DBA" w:rsidR="0085629F" w:rsidRDefault="00A45C19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Cidade do Cliente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2044B" w14:textId="0A072BE2" w:rsidR="0085629F" w:rsidRDefault="00A45C19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B6B2B" w14:textId="14981422" w:rsidR="0085629F" w:rsidRDefault="00A45C19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B13C1" w14:textId="6A3DE2D7" w:rsidR="0085629F" w:rsidRDefault="00A45C19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A45C19" w:rsidRPr="00B03E5B" w14:paraId="763632F2" w14:textId="77777777" w:rsidTr="001834E1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F99EA" w14:textId="6FA45547" w:rsidR="00A45C19" w:rsidRDefault="00A45C19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rua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084F1" w14:textId="6115C9C9" w:rsidR="00A45C19" w:rsidRDefault="00A45C19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Rua do Cliente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8F0B6" w14:textId="6C2F1586" w:rsidR="00A45C19" w:rsidRDefault="00A45C19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743D1" w14:textId="737263DD" w:rsidR="00A45C19" w:rsidRDefault="00A45C19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190A0" w14:textId="65D3FA12" w:rsidR="00A45C19" w:rsidRDefault="00A45C19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</w:tbl>
    <w:p w14:paraId="184D728A" w14:textId="77777777" w:rsidR="00A45C19" w:rsidRDefault="00A45C19" w:rsidP="00A45C19">
      <w:pPr>
        <w:tabs>
          <w:tab w:val="left" w:pos="3273"/>
        </w:tabs>
      </w:pPr>
    </w:p>
    <w:tbl>
      <w:tblPr>
        <w:tblW w:w="10517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4"/>
        <w:gridCol w:w="5111"/>
        <w:gridCol w:w="1013"/>
        <w:gridCol w:w="981"/>
        <w:gridCol w:w="1977"/>
      </w:tblGrid>
      <w:tr w:rsidR="004D194E" w:rsidRPr="00B03E5B" w14:paraId="50758EFC" w14:textId="77777777" w:rsidTr="001834E1">
        <w:trPr>
          <w:trHeight w:val="663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FC5E452" w14:textId="77777777" w:rsidR="004D194E" w:rsidRPr="00B03E5B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4D17E" w14:textId="77777777" w:rsidR="004D194E" w:rsidRPr="00B03E5B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TELEFONE_CLIENTES</w:t>
            </w:r>
          </w:p>
        </w:tc>
      </w:tr>
      <w:tr w:rsidR="004D194E" w:rsidRPr="00B03E5B" w14:paraId="41A80952" w14:textId="77777777" w:rsidTr="001834E1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8FB4CF0" w14:textId="77777777" w:rsidR="004D194E" w:rsidRPr="00B03E5B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36289" w14:textId="77777777" w:rsidR="004D194E" w:rsidRPr="00B03E5B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Armazenará dados sobre o Telefone dos Clientes</w:t>
            </w:r>
          </w:p>
        </w:tc>
      </w:tr>
      <w:tr w:rsidR="004D194E" w:rsidRPr="00B03E5B" w14:paraId="44B52E89" w14:textId="77777777" w:rsidTr="001834E1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667A69D3" w14:textId="77777777" w:rsidR="004D194E" w:rsidRPr="00B03E5B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AB818" w14:textId="77777777" w:rsidR="004D194E" w:rsidRPr="00B03E5B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Pr="004D194E">
              <w:rPr>
                <w:rFonts w:ascii="Aptos Narrow" w:hAnsi="Aptos Narrow"/>
                <w:color w:val="000000"/>
                <w:sz w:val="22"/>
                <w:szCs w:val="22"/>
              </w:rPr>
              <w:t>Esta tabela possui chave estrangeira da tabela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CLIENTES</w:t>
            </w:r>
          </w:p>
        </w:tc>
      </w:tr>
      <w:tr w:rsidR="004D194E" w:rsidRPr="00B03E5B" w14:paraId="710A0281" w14:textId="77777777" w:rsidTr="001834E1">
        <w:trPr>
          <w:trHeight w:val="288"/>
        </w:trPr>
        <w:tc>
          <w:tcPr>
            <w:tcW w:w="105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75C711FD" w14:textId="77777777" w:rsidR="004D194E" w:rsidRPr="00B03E5B" w:rsidRDefault="004D194E" w:rsidP="001834E1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4D194E" w:rsidRPr="00B03E5B" w14:paraId="55FE46F8" w14:textId="77777777" w:rsidTr="001834E1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80F08C6" w14:textId="77777777" w:rsidR="004D194E" w:rsidRPr="00B03E5B" w:rsidRDefault="004D194E" w:rsidP="001834E1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3D05BC9" w14:textId="77777777" w:rsidR="004D194E" w:rsidRPr="00B03E5B" w:rsidRDefault="004D194E" w:rsidP="001834E1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B5E0F47" w14:textId="77777777" w:rsidR="004D194E" w:rsidRPr="00B03E5B" w:rsidRDefault="004D194E" w:rsidP="001834E1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27CE7CA" w14:textId="77777777" w:rsidR="004D194E" w:rsidRPr="00B03E5B" w:rsidRDefault="004D194E" w:rsidP="001834E1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3CD517C9" w14:textId="77777777" w:rsidR="004D194E" w:rsidRPr="00B03E5B" w:rsidRDefault="004D194E" w:rsidP="001834E1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4D194E" w:rsidRPr="00B03E5B" w14:paraId="6529BE08" w14:textId="77777777" w:rsidTr="001834E1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586D7" w14:textId="77777777" w:rsidR="004D194E" w:rsidRPr="00B03E5B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2AB6A" w14:textId="77777777" w:rsidR="004D194E" w:rsidRPr="00B03E5B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6DC05" w14:textId="77777777" w:rsidR="004D194E" w:rsidRPr="00B03E5B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95D7" w14:textId="77777777" w:rsidR="004D194E" w:rsidRPr="00B03E5B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33D7" w14:textId="77777777" w:rsidR="004D194E" w:rsidRPr="00B03E5B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 / ID</w:t>
            </w:r>
          </w:p>
        </w:tc>
      </w:tr>
      <w:tr w:rsidR="004D194E" w14:paraId="34CDAA26" w14:textId="77777777" w:rsidTr="001834E1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C2DB9" w14:textId="6E11F1F8" w:rsidR="004D194E" w:rsidRPr="00B03E5B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numero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2CC81" w14:textId="4B7A557A" w:rsidR="004D194E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Número do telefone dos clientes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C3079" w14:textId="23EBFBDB" w:rsidR="004D194E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C9A54" w14:textId="700616C1" w:rsidR="004D194E" w:rsidRPr="00B03E5B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95279" w14:textId="77777777" w:rsidR="004D194E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4D194E" w14:paraId="61994666" w14:textId="77777777" w:rsidTr="001834E1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54481" w14:textId="4D2C34A1" w:rsidR="004D194E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CLIENTE_codigo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1EB65" w14:textId="5E1ACE02" w:rsidR="004D194E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4D194E">
              <w:rPr>
                <w:rFonts w:ascii="Aptos Narrow" w:hAnsi="Aptos Narrow"/>
                <w:color w:val="000000"/>
                <w:sz w:val="22"/>
                <w:szCs w:val="22"/>
              </w:rPr>
              <w:t xml:space="preserve">Chave estrangeira com o código da tabela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CLIENTES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0560F" w14:textId="5CFAAE6A" w:rsidR="004D194E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26B84" w14:textId="1D875456" w:rsidR="004D194E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3A0B6" w14:textId="46DF6A8A" w:rsidR="004D194E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</w:tbl>
    <w:p w14:paraId="02D8B18C" w14:textId="77777777" w:rsidR="0085629F" w:rsidRDefault="0085629F" w:rsidP="0085629F">
      <w:pPr>
        <w:tabs>
          <w:tab w:val="left" w:pos="3273"/>
        </w:tabs>
      </w:pPr>
    </w:p>
    <w:tbl>
      <w:tblPr>
        <w:tblW w:w="10656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4"/>
        <w:gridCol w:w="5111"/>
        <w:gridCol w:w="1013"/>
        <w:gridCol w:w="981"/>
        <w:gridCol w:w="1977"/>
      </w:tblGrid>
      <w:tr w:rsidR="004D194E" w:rsidRPr="00B03E5B" w14:paraId="64C8EB99" w14:textId="77777777" w:rsidTr="00565579">
        <w:trPr>
          <w:trHeight w:val="663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89BB6D9" w14:textId="77777777" w:rsidR="004D194E" w:rsidRPr="00B03E5B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265D1" w14:textId="018BA93C" w:rsidR="004D194E" w:rsidRPr="00B03E5B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VEICULO</w:t>
            </w:r>
          </w:p>
        </w:tc>
      </w:tr>
      <w:tr w:rsidR="004D194E" w:rsidRPr="00B03E5B" w14:paraId="6D24B393" w14:textId="77777777" w:rsidTr="00565579">
        <w:trPr>
          <w:trHeight w:val="288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0B034346" w14:textId="77777777" w:rsidR="004D194E" w:rsidRPr="00B03E5B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87D1E" w14:textId="2179CE0F" w:rsidR="004D194E" w:rsidRPr="00B03E5B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Armazenará dados sobre o Veiculo</w:t>
            </w:r>
          </w:p>
        </w:tc>
      </w:tr>
      <w:tr w:rsidR="00565579" w:rsidRPr="00B03E5B" w14:paraId="4AB355D7" w14:textId="77777777" w:rsidTr="00565579">
        <w:trPr>
          <w:trHeight w:val="288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409F9C7" w14:textId="77777777" w:rsidR="00565579" w:rsidRPr="00B03E5B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00601" w14:textId="616746FF" w:rsidR="00565579" w:rsidRPr="00B03E5B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Pr="004D194E">
              <w:rPr>
                <w:rFonts w:ascii="Aptos Narrow" w:hAnsi="Aptos Narrow"/>
                <w:color w:val="000000"/>
                <w:sz w:val="22"/>
                <w:szCs w:val="22"/>
              </w:rPr>
              <w:t>Esta tabela possui chave estrangeira da tabela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CLIENTES</w:t>
            </w:r>
          </w:p>
        </w:tc>
      </w:tr>
      <w:tr w:rsidR="00565579" w:rsidRPr="00B03E5B" w14:paraId="21ED07DD" w14:textId="77777777" w:rsidTr="00565579">
        <w:trPr>
          <w:trHeight w:val="288"/>
        </w:trPr>
        <w:tc>
          <w:tcPr>
            <w:tcW w:w="106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5CF0EE26" w14:textId="77777777" w:rsidR="00565579" w:rsidRPr="00B03E5B" w:rsidRDefault="00565579" w:rsidP="0056557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565579" w:rsidRPr="00B03E5B" w14:paraId="4BC18E2E" w14:textId="77777777" w:rsidTr="00565579">
        <w:trPr>
          <w:trHeight w:val="576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D537DE2" w14:textId="77777777" w:rsidR="00565579" w:rsidRPr="00B03E5B" w:rsidRDefault="00565579" w:rsidP="0056557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710FD5A" w14:textId="77777777" w:rsidR="00565579" w:rsidRPr="00B03E5B" w:rsidRDefault="00565579" w:rsidP="0056557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1D42CA7" w14:textId="77777777" w:rsidR="00565579" w:rsidRPr="00B03E5B" w:rsidRDefault="00565579" w:rsidP="0056557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3C1DD08" w14:textId="77777777" w:rsidR="00565579" w:rsidRPr="00B03E5B" w:rsidRDefault="00565579" w:rsidP="0056557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4F4957FE" w14:textId="77777777" w:rsidR="00565579" w:rsidRPr="00B03E5B" w:rsidRDefault="00565579" w:rsidP="0056557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565579" w:rsidRPr="00B03E5B" w14:paraId="3EC06AC4" w14:textId="77777777" w:rsidTr="00565579">
        <w:trPr>
          <w:trHeight w:val="288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84B8F" w14:textId="3C04B09C" w:rsidR="00565579" w:rsidRPr="00B03E5B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7866A" w14:textId="77777777" w:rsidR="00565579" w:rsidRPr="00B03E5B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C65B4" w14:textId="77777777" w:rsidR="00565579" w:rsidRPr="00B03E5B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67205" w14:textId="77777777" w:rsidR="00565579" w:rsidRPr="00B03E5B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11C88" w14:textId="77777777" w:rsidR="00565579" w:rsidRPr="00B03E5B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 / ID</w:t>
            </w:r>
          </w:p>
        </w:tc>
      </w:tr>
      <w:tr w:rsidR="00565579" w14:paraId="110A94BC" w14:textId="77777777" w:rsidTr="00565579">
        <w:trPr>
          <w:trHeight w:val="288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CC77A" w14:textId="3BCE106A" w:rsidR="00565579" w:rsidRPr="00B03E5B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marca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D9134" w14:textId="390D5D9A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Marca do Veiculo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8315D" w14:textId="74346784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A7C79" w14:textId="19A1D9DE" w:rsidR="00565579" w:rsidRPr="00B03E5B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616EF" w14:textId="77777777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565579" w14:paraId="33A9F7C3" w14:textId="77777777" w:rsidTr="00565579">
        <w:trPr>
          <w:trHeight w:val="288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8B5D4" w14:textId="5219FEFE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modelo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47570" w14:textId="7EF9CAEE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Modelo do Veiculo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A00FD" w14:textId="48D1895A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49F55" w14:textId="70685C3A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16D47" w14:textId="34E10AF5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565579" w14:paraId="05D34526" w14:textId="77777777" w:rsidTr="00565579">
        <w:trPr>
          <w:trHeight w:val="288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42CBE" w14:textId="549B5521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Ano de fabricacao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52F65" w14:textId="7F8EB3BE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Ano que o Veiculo foi fabricado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7FC46" w14:textId="1C401FE7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5E751" w14:textId="77777777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7D8C1" w14:textId="2B258EFB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565579" w14:paraId="78417D14" w14:textId="77777777" w:rsidTr="00565579">
        <w:trPr>
          <w:trHeight w:val="288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3AC16" w14:textId="634E5C42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placa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D8F3F" w14:textId="5CD84A39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Número da Placa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D5A20" w14:textId="0AEA387A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7493A" w14:textId="52BEB85C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11A7A" w14:textId="7716594A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565579" w14:paraId="4A356566" w14:textId="77777777" w:rsidTr="00565579">
        <w:trPr>
          <w:trHeight w:val="288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D4F4B" w14:textId="3C85610B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CLIENTE_codigo 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7D939" w14:textId="4FCD2E8F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4D194E">
              <w:rPr>
                <w:rFonts w:ascii="Aptos Narrow" w:hAnsi="Aptos Narrow"/>
                <w:color w:val="000000"/>
                <w:sz w:val="22"/>
                <w:szCs w:val="22"/>
              </w:rPr>
              <w:t xml:space="preserve">Chave estrangeira com o código da tabela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CLIENTES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5259D" w14:textId="75D1EDBC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0E3EF" w14:textId="77777777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510E1" w14:textId="66497298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</w:tbl>
    <w:p w14:paraId="1A92CBCF" w14:textId="77777777" w:rsidR="004D194E" w:rsidRDefault="004D194E" w:rsidP="004D194E">
      <w:pPr>
        <w:tabs>
          <w:tab w:val="left" w:pos="3273"/>
        </w:tabs>
      </w:pPr>
    </w:p>
    <w:p w14:paraId="2D734B33" w14:textId="2ABE1194" w:rsidR="00891ACF" w:rsidRDefault="00891ACF" w:rsidP="00D061F9">
      <w:pPr>
        <w:tabs>
          <w:tab w:val="left" w:pos="3273"/>
        </w:tabs>
        <w:rPr>
          <w:u w:val="single"/>
        </w:rPr>
      </w:pPr>
    </w:p>
    <w:p w14:paraId="58B524DE" w14:textId="38544B24" w:rsidR="00565579" w:rsidRDefault="00565579" w:rsidP="00D061F9">
      <w:pPr>
        <w:tabs>
          <w:tab w:val="left" w:pos="3273"/>
        </w:tabs>
        <w:rPr>
          <w:u w:val="single"/>
        </w:rPr>
      </w:pPr>
    </w:p>
    <w:p w14:paraId="14D36C89" w14:textId="0DF7900D" w:rsidR="00565579" w:rsidRDefault="00565579" w:rsidP="00D061F9">
      <w:pPr>
        <w:tabs>
          <w:tab w:val="left" w:pos="3273"/>
        </w:tabs>
        <w:rPr>
          <w:u w:val="single"/>
        </w:rPr>
      </w:pPr>
    </w:p>
    <w:p w14:paraId="6D5DF2C0" w14:textId="48369A26" w:rsidR="00565579" w:rsidRDefault="00565579" w:rsidP="00D061F9">
      <w:pPr>
        <w:tabs>
          <w:tab w:val="left" w:pos="3273"/>
        </w:tabs>
        <w:rPr>
          <w:u w:val="single"/>
        </w:rPr>
      </w:pPr>
    </w:p>
    <w:p w14:paraId="5DE98F95" w14:textId="64362F47" w:rsidR="00565579" w:rsidRDefault="00565579" w:rsidP="00D061F9">
      <w:pPr>
        <w:tabs>
          <w:tab w:val="left" w:pos="3273"/>
        </w:tabs>
        <w:rPr>
          <w:u w:val="single"/>
        </w:rPr>
      </w:pPr>
    </w:p>
    <w:p w14:paraId="0DC0A311" w14:textId="57170D60" w:rsidR="00565579" w:rsidRDefault="00565579" w:rsidP="00D061F9">
      <w:pPr>
        <w:tabs>
          <w:tab w:val="left" w:pos="3273"/>
        </w:tabs>
        <w:rPr>
          <w:u w:val="single"/>
        </w:rPr>
      </w:pPr>
    </w:p>
    <w:p w14:paraId="1BDA4EC9" w14:textId="77777777" w:rsidR="00565579" w:rsidRPr="00B03E5B" w:rsidRDefault="00565579" w:rsidP="00565579">
      <w:pPr>
        <w:tabs>
          <w:tab w:val="left" w:pos="3273"/>
        </w:tabs>
      </w:pPr>
    </w:p>
    <w:tbl>
      <w:tblPr>
        <w:tblW w:w="10404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5111"/>
        <w:gridCol w:w="1013"/>
        <w:gridCol w:w="981"/>
        <w:gridCol w:w="1977"/>
      </w:tblGrid>
      <w:tr w:rsidR="00565579" w:rsidRPr="00B03E5B" w14:paraId="643C2E1A" w14:textId="77777777" w:rsidTr="00E7731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10D47AB" w14:textId="77777777" w:rsidR="00565579" w:rsidRPr="00B03E5B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2C03" w14:textId="2444E1C9" w:rsidR="00565579" w:rsidRPr="00B03E5B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FUNCIONARIOS</w:t>
            </w:r>
          </w:p>
        </w:tc>
      </w:tr>
      <w:tr w:rsidR="00565579" w:rsidRPr="00B03E5B" w14:paraId="0BC66FBD" w14:textId="77777777" w:rsidTr="00E77319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3C1926E" w14:textId="77777777" w:rsidR="00565579" w:rsidRPr="00B03E5B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B70E2" w14:textId="711994A5" w:rsidR="00565579" w:rsidRPr="00B03E5B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Armazenará dados sobre os Funcionários</w:t>
            </w:r>
          </w:p>
        </w:tc>
      </w:tr>
      <w:tr w:rsidR="00565579" w:rsidRPr="00B03E5B" w14:paraId="60E52065" w14:textId="77777777" w:rsidTr="00E77319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6B94CC6" w14:textId="77777777" w:rsidR="00565579" w:rsidRPr="00B03E5B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31ABA" w14:textId="77777777" w:rsidR="00565579" w:rsidRPr="00B03E5B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565579" w:rsidRPr="00B03E5B" w14:paraId="38B85963" w14:textId="77777777" w:rsidTr="00E77319">
        <w:trPr>
          <w:trHeight w:val="288"/>
        </w:trPr>
        <w:tc>
          <w:tcPr>
            <w:tcW w:w="104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51189FD4" w14:textId="77777777" w:rsidR="00565579" w:rsidRPr="00B03E5B" w:rsidRDefault="00565579" w:rsidP="00E7731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565579" w:rsidRPr="00B03E5B" w14:paraId="0BFA74EC" w14:textId="77777777" w:rsidTr="00E77319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34A0ED9" w14:textId="77777777" w:rsidR="00565579" w:rsidRPr="00B03E5B" w:rsidRDefault="00565579" w:rsidP="00E7731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B28532E" w14:textId="77777777" w:rsidR="00565579" w:rsidRPr="00B03E5B" w:rsidRDefault="00565579" w:rsidP="00E7731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50BD5F6" w14:textId="77777777" w:rsidR="00565579" w:rsidRPr="00B03E5B" w:rsidRDefault="00565579" w:rsidP="00E7731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21C3ECB" w14:textId="77777777" w:rsidR="00565579" w:rsidRPr="00B03E5B" w:rsidRDefault="00565579" w:rsidP="00E7731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70A1D878" w14:textId="77777777" w:rsidR="00565579" w:rsidRPr="00B03E5B" w:rsidRDefault="00565579" w:rsidP="00E7731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565579" w:rsidRPr="00B03E5B" w14:paraId="43A44930" w14:textId="77777777" w:rsidTr="00E7731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48FE" w14:textId="77777777" w:rsidR="00565579" w:rsidRPr="00B03E5B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10825" w14:textId="77777777" w:rsidR="00565579" w:rsidRPr="00B03E5B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26568" w14:textId="77777777" w:rsidR="00565579" w:rsidRPr="00B03E5B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92B43" w14:textId="77777777" w:rsidR="00565579" w:rsidRPr="00B03E5B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D7312" w14:textId="77777777" w:rsidR="00565579" w:rsidRPr="00B03E5B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 / ID</w:t>
            </w:r>
          </w:p>
        </w:tc>
      </w:tr>
      <w:tr w:rsidR="00565579" w:rsidRPr="00C8434D" w14:paraId="04FCE7B7" w14:textId="77777777" w:rsidTr="00E7731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89380" w14:textId="77777777" w:rsidR="00565579" w:rsidRPr="00C8434D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</w:pPr>
            <w:r w:rsidRPr="00C8434D"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>nome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F5FE7" w14:textId="3065E739" w:rsidR="00565579" w:rsidRPr="00C8434D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</w:pPr>
            <w:r w:rsidRPr="00C8434D"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 xml:space="preserve">Nome do </w:t>
            </w:r>
            <w: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>Funcionário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F08EC" w14:textId="77777777" w:rsidR="00565579" w:rsidRPr="00C8434D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</w:pPr>
            <w:r w:rsidRPr="00C8434D"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5FDB5" w14:textId="77777777" w:rsidR="00565579" w:rsidRPr="00C8434D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</w:pPr>
            <w:r w:rsidRPr="00C8434D"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2D689" w14:textId="77777777" w:rsidR="00565579" w:rsidRPr="00C8434D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</w:pPr>
            <w:r w:rsidRPr="00C8434D"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>NN</w:t>
            </w:r>
          </w:p>
        </w:tc>
      </w:tr>
      <w:tr w:rsidR="00565579" w:rsidRPr="00B03E5B" w14:paraId="24A2ACD0" w14:textId="77777777" w:rsidTr="00E7731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215D2" w14:textId="40284E50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especialidade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C064B" w14:textId="45D9132C" w:rsidR="00565579" w:rsidRDefault="005B453B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Especialidade do Funcionário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A5F9B" w14:textId="77777777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2C0E2" w14:textId="77777777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E7671" w14:textId="77882070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565579" w:rsidRPr="00B03E5B" w14:paraId="57F66686" w14:textId="77777777" w:rsidTr="00E7731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C6070" w14:textId="54721277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Cargo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C56FF" w14:textId="1AC465DF" w:rsidR="00565579" w:rsidRDefault="005B453B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Cargo do Funcionário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231DB" w14:textId="77777777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F6165" w14:textId="09C1C96F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83A6D" w14:textId="3C515BB4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565579" w:rsidRPr="00B03E5B" w14:paraId="136CE859" w14:textId="77777777" w:rsidTr="00E7731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8177F" w14:textId="2638AA93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Numero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A1D6E" w14:textId="667B7334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Número d</w:t>
            </w:r>
            <w:r w:rsidR="005B453B">
              <w:rPr>
                <w:rFonts w:ascii="Aptos Narrow" w:hAnsi="Aptos Narrow"/>
                <w:color w:val="000000"/>
                <w:sz w:val="22"/>
                <w:szCs w:val="22"/>
              </w:rPr>
              <w:t>e cada Funcionário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7EAF0" w14:textId="77777777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CDB45" w14:textId="77777777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4B6FE" w14:textId="7874B039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565579" w:rsidRPr="00B03E5B" w14:paraId="20C60176" w14:textId="77777777" w:rsidTr="00E7731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A490A" w14:textId="1FE1F0C8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Rua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0F301" w14:textId="468F9554" w:rsidR="00565579" w:rsidRDefault="005B453B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Rua</w:t>
            </w:r>
            <w:r w:rsidR="00565579">
              <w:rPr>
                <w:rFonts w:ascii="Aptos Narrow" w:hAnsi="Aptos Narrow"/>
                <w:color w:val="000000"/>
                <w:sz w:val="22"/>
                <w:szCs w:val="22"/>
              </w:rPr>
              <w:t xml:space="preserve"> do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Funcionário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73631" w14:textId="77777777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6E4EC" w14:textId="77777777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8F398" w14:textId="77777777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565579" w:rsidRPr="00B03E5B" w14:paraId="2BFE15D0" w14:textId="77777777" w:rsidTr="00E7731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2CD47" w14:textId="4A18DA0E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Cidade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A0C97" w14:textId="7D2410EC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Cidade </w:t>
            </w:r>
            <w:r w:rsidR="005B453B">
              <w:rPr>
                <w:rFonts w:ascii="Aptos Narrow" w:hAnsi="Aptos Narrow"/>
                <w:color w:val="000000"/>
                <w:sz w:val="22"/>
                <w:szCs w:val="22"/>
              </w:rPr>
              <w:t>Funcionário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1B0A1" w14:textId="77777777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1FE09" w14:textId="77777777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B6852" w14:textId="77777777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565579" w:rsidRPr="00B03E5B" w14:paraId="3D25F7BE" w14:textId="77777777" w:rsidTr="00E7731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7A880" w14:textId="5D8F6CCB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Bairro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80B78" w14:textId="4BF52D38" w:rsidR="00565579" w:rsidRDefault="005B453B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Bairro</w:t>
            </w:r>
            <w:r w:rsidR="00565579">
              <w:rPr>
                <w:rFonts w:ascii="Aptos Narrow" w:hAnsi="Aptos Narrow"/>
                <w:color w:val="000000"/>
                <w:sz w:val="22"/>
                <w:szCs w:val="22"/>
              </w:rPr>
              <w:t xml:space="preserve"> do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Funcionário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CD3AE" w14:textId="77777777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1B94A" w14:textId="77777777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E281E" w14:textId="77777777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</w:tbl>
    <w:p w14:paraId="2A6911BD" w14:textId="17D49636" w:rsidR="00565579" w:rsidRDefault="00565579" w:rsidP="00D061F9">
      <w:pPr>
        <w:tabs>
          <w:tab w:val="left" w:pos="3273"/>
        </w:tabs>
        <w:rPr>
          <w:u w:val="single"/>
        </w:rPr>
      </w:pPr>
    </w:p>
    <w:tbl>
      <w:tblPr>
        <w:tblW w:w="10726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4"/>
        <w:gridCol w:w="5111"/>
        <w:gridCol w:w="1013"/>
        <w:gridCol w:w="981"/>
        <w:gridCol w:w="1977"/>
      </w:tblGrid>
      <w:tr w:rsidR="005B453B" w:rsidRPr="00B03E5B" w14:paraId="1B73CB1A" w14:textId="77777777" w:rsidTr="005B453B">
        <w:trPr>
          <w:trHeight w:val="288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23F4883" w14:textId="77777777" w:rsidR="005B453B" w:rsidRPr="00B03E5B" w:rsidRDefault="005B453B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9FAE" w14:textId="5C191F8C" w:rsidR="005B453B" w:rsidRPr="00B03E5B" w:rsidRDefault="005B453B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TELEFONE_FUNCIONARIOS</w:t>
            </w:r>
          </w:p>
        </w:tc>
      </w:tr>
      <w:tr w:rsidR="005B453B" w:rsidRPr="00B03E5B" w14:paraId="1E4DED0E" w14:textId="77777777" w:rsidTr="005B453B">
        <w:trPr>
          <w:trHeight w:val="288"/>
        </w:trPr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44365B5" w14:textId="77777777" w:rsidR="005B453B" w:rsidRPr="00B03E5B" w:rsidRDefault="005B453B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1B29C" w14:textId="18678D0C" w:rsidR="005B453B" w:rsidRPr="00B03E5B" w:rsidRDefault="005B453B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Armazenará dados sobre o Telefone dos Funcionários</w:t>
            </w:r>
          </w:p>
        </w:tc>
      </w:tr>
      <w:tr w:rsidR="005B453B" w:rsidRPr="00B03E5B" w14:paraId="3C2DC146" w14:textId="77777777" w:rsidTr="005B453B">
        <w:trPr>
          <w:trHeight w:val="288"/>
        </w:trPr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E8BF885" w14:textId="77777777" w:rsidR="005B453B" w:rsidRPr="00B03E5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D644" w14:textId="2005FBC5" w:rsidR="005B453B" w:rsidRPr="00B03E5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Pr="004D194E">
              <w:rPr>
                <w:rFonts w:ascii="Aptos Narrow" w:hAnsi="Aptos Narrow"/>
                <w:color w:val="000000"/>
                <w:sz w:val="22"/>
                <w:szCs w:val="22"/>
              </w:rPr>
              <w:t>Esta tabela possui chave estrangeira da tabela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FUNCIONÁRIOS</w:t>
            </w:r>
          </w:p>
        </w:tc>
      </w:tr>
      <w:tr w:rsidR="005B453B" w:rsidRPr="00B03E5B" w14:paraId="70DC819D" w14:textId="77777777" w:rsidTr="005B453B">
        <w:trPr>
          <w:trHeight w:val="288"/>
        </w:trPr>
        <w:tc>
          <w:tcPr>
            <w:tcW w:w="107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425C7AB6" w14:textId="77777777" w:rsidR="005B453B" w:rsidRPr="00B03E5B" w:rsidRDefault="005B453B" w:rsidP="005B453B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5B453B" w:rsidRPr="00B03E5B" w14:paraId="40CBF0D2" w14:textId="77777777" w:rsidTr="005B453B">
        <w:trPr>
          <w:trHeight w:val="576"/>
        </w:trPr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6655AA5" w14:textId="77777777" w:rsidR="005B453B" w:rsidRPr="00B03E5B" w:rsidRDefault="005B453B" w:rsidP="005B453B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9535A77" w14:textId="77777777" w:rsidR="005B453B" w:rsidRPr="00B03E5B" w:rsidRDefault="005B453B" w:rsidP="005B453B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DC237A2" w14:textId="77777777" w:rsidR="005B453B" w:rsidRPr="00B03E5B" w:rsidRDefault="005B453B" w:rsidP="005B453B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EDD28B9" w14:textId="77777777" w:rsidR="005B453B" w:rsidRPr="00B03E5B" w:rsidRDefault="005B453B" w:rsidP="005B453B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05705079" w14:textId="77777777" w:rsidR="005B453B" w:rsidRPr="00B03E5B" w:rsidRDefault="005B453B" w:rsidP="005B453B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5B453B" w:rsidRPr="00B03E5B" w14:paraId="687007C3" w14:textId="77777777" w:rsidTr="005B453B">
        <w:trPr>
          <w:trHeight w:val="288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29156" w14:textId="77777777" w:rsidR="005B453B" w:rsidRPr="00B03E5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E8369" w14:textId="77777777" w:rsidR="005B453B" w:rsidRPr="00B03E5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40DAA" w14:textId="77777777" w:rsidR="005B453B" w:rsidRPr="00B03E5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D0747" w14:textId="77777777" w:rsidR="005B453B" w:rsidRPr="00B03E5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0470" w14:textId="77777777" w:rsidR="005B453B" w:rsidRPr="00B03E5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 / ID</w:t>
            </w:r>
          </w:p>
        </w:tc>
      </w:tr>
      <w:tr w:rsidR="005B453B" w:rsidRPr="00C8434D" w14:paraId="023E0D01" w14:textId="77777777" w:rsidTr="005B453B">
        <w:trPr>
          <w:trHeight w:val="288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6C432" w14:textId="3E07B5B2" w:rsidR="005B453B" w:rsidRPr="00C8434D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>numero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16B69" w14:textId="66B97F15" w:rsidR="005B453B" w:rsidRPr="00C8434D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</w:pPr>
            <w:r w:rsidRPr="00C8434D"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>N</w:t>
            </w:r>
            <w: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>umero de Telefone Funcionários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26C4B" w14:textId="77777777" w:rsidR="005B453B" w:rsidRPr="00C8434D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</w:pPr>
            <w:r w:rsidRPr="00C8434D"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14839" w14:textId="77777777" w:rsidR="005B453B" w:rsidRPr="00C8434D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</w:pPr>
            <w:r w:rsidRPr="00C8434D"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C776B" w14:textId="77777777" w:rsidR="005B453B" w:rsidRPr="00C8434D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</w:pPr>
            <w:r w:rsidRPr="00C8434D"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>NN</w:t>
            </w:r>
          </w:p>
        </w:tc>
      </w:tr>
      <w:tr w:rsidR="005B453B" w:rsidRPr="00B03E5B" w14:paraId="11069AD4" w14:textId="77777777" w:rsidTr="005B453B">
        <w:trPr>
          <w:trHeight w:val="288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E6C8E" w14:textId="77777777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FUNCIONARIOS_</w:t>
            </w:r>
          </w:p>
          <w:p w14:paraId="1000D0AA" w14:textId="1E8D90F3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</w:p>
          <w:p w14:paraId="21859DA2" w14:textId="076BDAB7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D0129" w14:textId="7EE270FA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4D194E">
              <w:rPr>
                <w:rFonts w:ascii="Aptos Narrow" w:hAnsi="Aptos Narrow"/>
                <w:color w:val="000000"/>
                <w:sz w:val="22"/>
                <w:szCs w:val="22"/>
              </w:rPr>
              <w:t xml:space="preserve">Chave estrangeira com o código da tabela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FUNCIONARIOS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239F2" w14:textId="1A6E2368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5A74B" w14:textId="54A3543A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FD2CC" w14:textId="25CA8A14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</w:tbl>
    <w:p w14:paraId="5193596D" w14:textId="661FF063" w:rsidR="005B453B" w:rsidRDefault="005B453B" w:rsidP="00D061F9">
      <w:pPr>
        <w:tabs>
          <w:tab w:val="left" w:pos="3273"/>
        </w:tabs>
        <w:rPr>
          <w:u w:val="single"/>
        </w:rPr>
      </w:pPr>
    </w:p>
    <w:tbl>
      <w:tblPr>
        <w:tblW w:w="10726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4"/>
        <w:gridCol w:w="70"/>
        <w:gridCol w:w="5041"/>
        <w:gridCol w:w="70"/>
        <w:gridCol w:w="943"/>
        <w:gridCol w:w="70"/>
        <w:gridCol w:w="911"/>
        <w:gridCol w:w="70"/>
        <w:gridCol w:w="1907"/>
        <w:gridCol w:w="70"/>
      </w:tblGrid>
      <w:tr w:rsidR="005B453B" w:rsidRPr="00B03E5B" w14:paraId="4176E2A5" w14:textId="77777777" w:rsidTr="005B453B">
        <w:trPr>
          <w:trHeight w:val="288"/>
        </w:trPr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5F912EF" w14:textId="77777777" w:rsidR="005B453B" w:rsidRPr="00B03E5B" w:rsidRDefault="005B453B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908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816FF" w14:textId="2F0F495D" w:rsidR="005B453B" w:rsidRPr="00B03E5B" w:rsidRDefault="005B453B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SERVIÇOS</w:t>
            </w:r>
          </w:p>
        </w:tc>
      </w:tr>
      <w:tr w:rsidR="005B453B" w:rsidRPr="00B03E5B" w14:paraId="3DFA8D5D" w14:textId="77777777" w:rsidTr="005B453B">
        <w:trPr>
          <w:trHeight w:val="288"/>
        </w:trPr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08E19BA7" w14:textId="77777777" w:rsidR="005B453B" w:rsidRPr="00B03E5B" w:rsidRDefault="005B453B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8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02A0" w14:textId="1896F725" w:rsidR="005B453B" w:rsidRPr="00B03E5B" w:rsidRDefault="005B453B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Armazenará dados sobre os Serviços</w:t>
            </w:r>
          </w:p>
        </w:tc>
      </w:tr>
      <w:tr w:rsidR="005B453B" w:rsidRPr="00B03E5B" w14:paraId="472D77CD" w14:textId="77777777" w:rsidTr="005B453B">
        <w:trPr>
          <w:trHeight w:val="288"/>
        </w:trPr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00E0F70" w14:textId="77777777" w:rsidR="005B453B" w:rsidRPr="00B03E5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08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30FAF" w14:textId="5D17A455" w:rsidR="005B453B" w:rsidRPr="00B03E5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Pr="004D194E">
              <w:rPr>
                <w:rFonts w:ascii="Aptos Narrow" w:hAnsi="Aptos Narrow"/>
                <w:color w:val="000000"/>
                <w:sz w:val="22"/>
                <w:szCs w:val="22"/>
              </w:rPr>
              <w:t>Esta tabela possui chave estrangeira da tabela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FUNCIONÁRIOS e CLIENTES</w:t>
            </w:r>
          </w:p>
        </w:tc>
      </w:tr>
      <w:tr w:rsidR="005B453B" w:rsidRPr="00B03E5B" w14:paraId="3042AF6C" w14:textId="77777777" w:rsidTr="005B453B">
        <w:trPr>
          <w:trHeight w:val="288"/>
        </w:trPr>
        <w:tc>
          <w:tcPr>
            <w:tcW w:w="1072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3659DB66" w14:textId="77777777" w:rsidR="005B453B" w:rsidRPr="00B03E5B" w:rsidRDefault="005B453B" w:rsidP="005B453B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5B453B" w:rsidRPr="00B03E5B" w14:paraId="0B731C68" w14:textId="77777777" w:rsidTr="005B453B">
        <w:trPr>
          <w:trHeight w:val="576"/>
        </w:trPr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9509422" w14:textId="77777777" w:rsidR="005B453B" w:rsidRPr="00B03E5B" w:rsidRDefault="005B453B" w:rsidP="005B453B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34FA448" w14:textId="77777777" w:rsidR="005B453B" w:rsidRPr="00B03E5B" w:rsidRDefault="005B453B" w:rsidP="005B453B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15E4661" w14:textId="77777777" w:rsidR="005B453B" w:rsidRPr="00B03E5B" w:rsidRDefault="005B453B" w:rsidP="005B453B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8BEEA8E" w14:textId="77777777" w:rsidR="005B453B" w:rsidRPr="00B03E5B" w:rsidRDefault="005B453B" w:rsidP="005B453B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3F3911F8" w14:textId="77777777" w:rsidR="005B453B" w:rsidRPr="00B03E5B" w:rsidRDefault="005B453B" w:rsidP="005B453B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5B453B" w:rsidRPr="00B03E5B" w14:paraId="05CA5545" w14:textId="77777777" w:rsidTr="005B453B">
        <w:trPr>
          <w:trHeight w:val="288"/>
        </w:trPr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75EE" w14:textId="77777777" w:rsidR="005B453B" w:rsidRPr="00B03E5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</w:p>
        </w:tc>
        <w:tc>
          <w:tcPr>
            <w:tcW w:w="5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A157D" w14:textId="77777777" w:rsidR="005B453B" w:rsidRPr="00B03E5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1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710B7" w14:textId="77777777" w:rsidR="005B453B" w:rsidRPr="00B03E5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8E7B7" w14:textId="77777777" w:rsidR="005B453B" w:rsidRPr="00B03E5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E29E8" w14:textId="77777777" w:rsidR="005B453B" w:rsidRPr="00B03E5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 / ID</w:t>
            </w:r>
          </w:p>
        </w:tc>
      </w:tr>
      <w:tr w:rsidR="005B453B" w:rsidRPr="00C8434D" w14:paraId="7D743507" w14:textId="77777777" w:rsidTr="005B453B">
        <w:trPr>
          <w:trHeight w:val="288"/>
        </w:trPr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5DD15" w14:textId="33126E99" w:rsidR="005B453B" w:rsidRPr="00C8434D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>Tipo de serviços</w:t>
            </w:r>
          </w:p>
        </w:tc>
        <w:tc>
          <w:tcPr>
            <w:tcW w:w="5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F551F" w14:textId="10123496" w:rsidR="005B453B" w:rsidRPr="00C8434D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>Tipo do serviço executado</w:t>
            </w:r>
          </w:p>
        </w:tc>
        <w:tc>
          <w:tcPr>
            <w:tcW w:w="1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16366" w14:textId="77777777" w:rsidR="005B453B" w:rsidRPr="00C8434D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</w:pPr>
            <w:r w:rsidRPr="00C8434D"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>VARCHAR</w:t>
            </w:r>
          </w:p>
        </w:tc>
        <w:tc>
          <w:tcPr>
            <w:tcW w:w="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F116E" w14:textId="77777777" w:rsidR="005B453B" w:rsidRPr="00C8434D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</w:pPr>
            <w:r w:rsidRPr="00C8434D"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>45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C667A" w14:textId="77777777" w:rsidR="005B453B" w:rsidRPr="00C8434D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</w:pPr>
            <w:r w:rsidRPr="00C8434D"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>NN</w:t>
            </w:r>
          </w:p>
        </w:tc>
      </w:tr>
      <w:tr w:rsidR="005B453B" w:rsidRPr="00B03E5B" w14:paraId="4ECC14DD" w14:textId="77777777" w:rsidTr="005B453B">
        <w:trPr>
          <w:trHeight w:val="288"/>
        </w:trPr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33E28" w14:textId="1FD89602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5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48508" w14:textId="4D5F4912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Data que o serviço foi realizado</w:t>
            </w:r>
          </w:p>
        </w:tc>
        <w:tc>
          <w:tcPr>
            <w:tcW w:w="1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07188" w14:textId="54DDED75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017EA" w14:textId="4446B7E2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25DFA" w14:textId="3F378B31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5B453B" w14:paraId="040CBCB4" w14:textId="77777777" w:rsidTr="005B453B">
        <w:trPr>
          <w:trHeight w:val="288"/>
        </w:trPr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1D6BD" w14:textId="77777777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FUNCIONARIOS_</w:t>
            </w:r>
          </w:p>
          <w:p w14:paraId="2257E1CF" w14:textId="77777777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</w:p>
          <w:p w14:paraId="207E912D" w14:textId="77777777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4300F" w14:textId="77777777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4D194E">
              <w:rPr>
                <w:rFonts w:ascii="Aptos Narrow" w:hAnsi="Aptos Narrow"/>
                <w:color w:val="000000"/>
                <w:sz w:val="22"/>
                <w:szCs w:val="22"/>
              </w:rPr>
              <w:t xml:space="preserve">Chave estrangeira com o código da tabela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FUNCIONARIOS</w:t>
            </w:r>
          </w:p>
        </w:tc>
        <w:tc>
          <w:tcPr>
            <w:tcW w:w="1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47893" w14:textId="77777777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2AA66" w14:textId="77777777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FBC6F" w14:textId="77777777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  <w:tr w:rsidR="005B453B" w14:paraId="3F4C54C0" w14:textId="77777777" w:rsidTr="005B453B">
        <w:trPr>
          <w:gridAfter w:val="1"/>
          <w:wAfter w:w="70" w:type="dxa"/>
          <w:trHeight w:val="288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5CC72" w14:textId="77777777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CLIENTE_codigo </w:t>
            </w:r>
          </w:p>
        </w:tc>
        <w:tc>
          <w:tcPr>
            <w:tcW w:w="5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11020" w14:textId="77777777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4D194E">
              <w:rPr>
                <w:rFonts w:ascii="Aptos Narrow" w:hAnsi="Aptos Narrow"/>
                <w:color w:val="000000"/>
                <w:sz w:val="22"/>
                <w:szCs w:val="22"/>
              </w:rPr>
              <w:t xml:space="preserve">Chave estrangeira com o código da tabela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CLIENTES</w:t>
            </w:r>
          </w:p>
        </w:tc>
        <w:tc>
          <w:tcPr>
            <w:tcW w:w="1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465E2" w14:textId="77777777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542CE" w14:textId="77777777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0990D" w14:textId="77777777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</w:tbl>
    <w:p w14:paraId="5E3BBBA2" w14:textId="77777777" w:rsidR="005B453B" w:rsidRDefault="005B453B" w:rsidP="005B453B">
      <w:pPr>
        <w:tabs>
          <w:tab w:val="left" w:pos="3273"/>
        </w:tabs>
        <w:rPr>
          <w:u w:val="single"/>
        </w:rPr>
      </w:pPr>
    </w:p>
    <w:p w14:paraId="7255FEF9" w14:textId="77777777" w:rsidR="005B453B" w:rsidRPr="00202F8B" w:rsidRDefault="005B453B" w:rsidP="00D061F9">
      <w:pPr>
        <w:tabs>
          <w:tab w:val="left" w:pos="3273"/>
        </w:tabs>
        <w:rPr>
          <w:u w:val="single"/>
        </w:rPr>
      </w:pPr>
    </w:p>
    <w:sectPr w:rsidR="005B453B" w:rsidRPr="00202F8B" w:rsidSect="00D061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134" w:bottom="1134" w:left="1701" w:header="288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D509D" w14:textId="77777777" w:rsidR="00375A17" w:rsidRDefault="00375A17">
      <w:r>
        <w:separator/>
      </w:r>
    </w:p>
  </w:endnote>
  <w:endnote w:type="continuationSeparator" w:id="0">
    <w:p w14:paraId="74394D48" w14:textId="77777777" w:rsidR="00375A17" w:rsidRDefault="00375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Univers-Bold">
    <w:altName w:val="Arial"/>
    <w:charset w:val="00"/>
    <w:family w:val="auto"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02654" w14:textId="77777777" w:rsidR="002034B1" w:rsidRDefault="002034B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57605" w14:textId="77777777" w:rsidR="002034B1" w:rsidRDefault="002034B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05DFF" w14:textId="77777777" w:rsidR="002034B1" w:rsidRDefault="002034B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19A41" w14:textId="77777777" w:rsidR="00375A17" w:rsidRDefault="00375A17">
      <w:r>
        <w:separator/>
      </w:r>
    </w:p>
  </w:footnote>
  <w:footnote w:type="continuationSeparator" w:id="0">
    <w:p w14:paraId="2DBDCC53" w14:textId="77777777" w:rsidR="00375A17" w:rsidRDefault="00375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99507" w14:textId="77777777" w:rsidR="002034B1" w:rsidRDefault="002034B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590D4" w14:textId="77777777" w:rsidR="003D4C66" w:rsidRDefault="003D4C66" w:rsidP="00A463C8">
    <w:pPr>
      <w:jc w:val="center"/>
      <w:rPr>
        <w:b/>
      </w:rPr>
    </w:pPr>
  </w:p>
  <w:p w14:paraId="23A1DCE0" w14:textId="4ED175F3" w:rsidR="003D4C66" w:rsidRDefault="002034B1" w:rsidP="00A463C8">
    <w:pPr>
      <w:jc w:val="center"/>
    </w:pPr>
    <w:r>
      <w:rPr>
        <w:b/>
        <w:noProof/>
        <w:sz w:val="12"/>
      </w:rPr>
      <w:drawing>
        <wp:inline distT="0" distB="0" distL="0" distR="0" wp14:anchorId="43F6F52E" wp14:editId="45224582">
          <wp:extent cx="1729740" cy="327660"/>
          <wp:effectExtent l="0" t="0" r="0" b="0"/>
          <wp:docPr id="1" name="Imagem 1" descr="logo-senai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senai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974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3A33846" w14:textId="77777777" w:rsidR="003D4C66" w:rsidRDefault="003D4C66" w:rsidP="00A463C8">
    <w:pPr>
      <w:jc w:val="center"/>
      <w:rPr>
        <w:sz w:val="8"/>
      </w:rPr>
    </w:pPr>
  </w:p>
  <w:tbl>
    <w:tblPr>
      <w:tblW w:w="9781" w:type="dxa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041"/>
      <w:gridCol w:w="2740"/>
    </w:tblGrid>
    <w:tr w:rsidR="001719B4" w:rsidRPr="006465A6" w14:paraId="59AA3034" w14:textId="77777777" w:rsidTr="00D061F9">
      <w:trPr>
        <w:trHeight w:val="113"/>
      </w:trPr>
      <w:tc>
        <w:tcPr>
          <w:tcW w:w="7041" w:type="dxa"/>
          <w:tcBorders>
            <w:bottom w:val="nil"/>
            <w:right w:val="single" w:sz="4" w:space="0" w:color="auto"/>
          </w:tcBorders>
        </w:tcPr>
        <w:p w14:paraId="77B28010" w14:textId="10BCF294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 w:rsidRPr="006465A6">
            <w:rPr>
              <w:rFonts w:ascii="Univers-Bold" w:hAnsi="Univers-Bold"/>
              <w:sz w:val="12"/>
              <w:szCs w:val="12"/>
            </w:rPr>
            <w:t>T</w:t>
          </w:r>
          <w:r w:rsidRPr="006465A6">
            <w:rPr>
              <w:rFonts w:ascii="Univers" w:hAnsi="Univers"/>
              <w:sz w:val="12"/>
              <w:szCs w:val="12"/>
            </w:rPr>
            <w:t>Í</w:t>
          </w:r>
          <w:r w:rsidRPr="006465A6">
            <w:rPr>
              <w:rFonts w:ascii="Univers-Bold" w:hAnsi="Univers-Bold"/>
              <w:sz w:val="12"/>
              <w:szCs w:val="12"/>
            </w:rPr>
            <w:t>TULO</w:t>
          </w:r>
          <w:r>
            <w:rPr>
              <w:rFonts w:ascii="Univers-Bold" w:hAnsi="Univers-Bold"/>
              <w:sz w:val="12"/>
              <w:szCs w:val="12"/>
            </w:rPr>
            <w:t xml:space="preserve"> DO BANCO DE DADOS</w:t>
          </w:r>
        </w:p>
      </w:tc>
      <w:tc>
        <w:tcPr>
          <w:tcW w:w="27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14:paraId="15E7CD37" w14:textId="4A93ABFC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>
            <w:rPr>
              <w:rFonts w:ascii="Univers-Bold" w:hAnsi="Univers-Bold"/>
              <w:sz w:val="12"/>
              <w:szCs w:val="12"/>
            </w:rPr>
            <w:t>VERSÃO</w:t>
          </w:r>
        </w:p>
      </w:tc>
    </w:tr>
    <w:tr w:rsidR="001719B4" w:rsidRPr="006465A6" w14:paraId="0051D252" w14:textId="77777777" w:rsidTr="00D061F9">
      <w:trPr>
        <w:trHeight w:val="522"/>
      </w:trPr>
      <w:tc>
        <w:tcPr>
          <w:tcW w:w="7041" w:type="dxa"/>
          <w:tcBorders>
            <w:top w:val="nil"/>
            <w:bottom w:val="single" w:sz="4" w:space="0" w:color="auto"/>
          </w:tcBorders>
          <w:vAlign w:val="center"/>
        </w:tcPr>
        <w:p w14:paraId="60C1FC91" w14:textId="75C71392" w:rsidR="001719B4" w:rsidRPr="006465A6" w:rsidRDefault="0085629F" w:rsidP="002A24FF">
          <w:pPr>
            <w:pStyle w:val="Cabealh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Oficina Vrum Vrum</w:t>
          </w:r>
        </w:p>
      </w:tc>
      <w:tc>
        <w:tcPr>
          <w:tcW w:w="2740" w:type="dxa"/>
          <w:tcBorders>
            <w:top w:val="nil"/>
            <w:bottom w:val="single" w:sz="4" w:space="0" w:color="auto"/>
          </w:tcBorders>
          <w:vAlign w:val="center"/>
        </w:tcPr>
        <w:p w14:paraId="4D39ABA8" w14:textId="0D72672C" w:rsidR="001719B4" w:rsidRPr="006465A6" w:rsidRDefault="001719B4" w:rsidP="006465A6">
          <w:pPr>
            <w:pStyle w:val="Cabealh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/>
              <w:b/>
              <w:sz w:val="24"/>
              <w:szCs w:val="24"/>
            </w:rPr>
            <w:t>1.0</w:t>
          </w:r>
        </w:p>
      </w:tc>
    </w:tr>
  </w:tbl>
  <w:p w14:paraId="6629438E" w14:textId="71AC50AD" w:rsidR="00D6763D" w:rsidRDefault="001719B4" w:rsidP="00D061F9">
    <w:pPr>
      <w:spacing w:line="360" w:lineRule="auto"/>
      <w:ind w:left="-720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>Autor</w:t>
    </w:r>
    <w:r w:rsidR="00D6763D">
      <w:rPr>
        <w:rFonts w:ascii="Arial" w:hAnsi="Arial"/>
        <w:b/>
        <w:sz w:val="18"/>
      </w:rPr>
      <w:t>(</w:t>
    </w:r>
    <w:r>
      <w:rPr>
        <w:rFonts w:ascii="Arial" w:hAnsi="Arial"/>
        <w:b/>
        <w:sz w:val="18"/>
      </w:rPr>
      <w:t>a/e</w:t>
    </w:r>
    <w:r w:rsidR="00D6763D">
      <w:rPr>
        <w:rFonts w:ascii="Arial" w:hAnsi="Arial"/>
        <w:b/>
        <w:sz w:val="18"/>
      </w:rPr>
      <w:t>s):</w:t>
    </w:r>
    <w:r w:rsidR="0085629F">
      <w:rPr>
        <w:rFonts w:ascii="Arial" w:hAnsi="Arial"/>
        <w:b/>
        <w:sz w:val="18"/>
      </w:rPr>
      <w:t xml:space="preserve"> </w:t>
    </w:r>
    <w:bookmarkStart w:id="0" w:name="_GoBack"/>
    <w:r w:rsidR="0085629F">
      <w:rPr>
        <w:rFonts w:ascii="Arial" w:hAnsi="Arial"/>
        <w:b/>
        <w:sz w:val="18"/>
      </w:rPr>
      <w:t>Kai</w:t>
    </w:r>
    <w:r w:rsidR="002034B1">
      <w:rPr>
        <w:rFonts w:ascii="Arial" w:hAnsi="Arial"/>
        <w:b/>
        <w:sz w:val="18"/>
      </w:rPr>
      <w:t xml:space="preserve">ki santos da silva </w:t>
    </w:r>
    <w:r w:rsidR="00D6763D">
      <w:rPr>
        <w:rFonts w:ascii="Arial" w:hAnsi="Arial"/>
        <w:b/>
        <w:sz w:val="18"/>
      </w:rPr>
      <w:t xml:space="preserve"> </w:t>
    </w:r>
    <w:bookmarkEnd w:id="0"/>
  </w:p>
  <w:p w14:paraId="3279516F" w14:textId="419BC547" w:rsidR="003D4C66" w:rsidRPr="00D6763D" w:rsidRDefault="001719B4" w:rsidP="00D061F9">
    <w:pPr>
      <w:spacing w:line="360" w:lineRule="auto"/>
      <w:ind w:left="-720"/>
      <w:rPr>
        <w:rFonts w:ascii="Arial" w:hAnsi="Arial"/>
        <w:sz w:val="18"/>
      </w:rPr>
    </w:pPr>
    <w:r>
      <w:rPr>
        <w:rFonts w:ascii="Arial" w:hAnsi="Arial"/>
        <w:b/>
        <w:sz w:val="18"/>
      </w:rPr>
      <w:t>Criação</w:t>
    </w:r>
    <w:r w:rsidR="00D6763D">
      <w:rPr>
        <w:rFonts w:ascii="Arial" w:hAnsi="Arial"/>
        <w:b/>
        <w:sz w:val="18"/>
      </w:rPr>
      <w:t xml:space="preserve">: </w:t>
    </w:r>
    <w:r w:rsidR="00287E70" w:rsidRPr="00287E70">
      <w:rPr>
        <w:rFonts w:ascii="Arial" w:hAnsi="Arial"/>
        <w:bCs/>
        <w:sz w:val="18"/>
      </w:rPr>
      <w:t>0</w:t>
    </w:r>
    <w:r w:rsidR="001478FC">
      <w:rPr>
        <w:rFonts w:ascii="Arial" w:hAnsi="Arial"/>
        <w:bCs/>
        <w:sz w:val="18"/>
      </w:rPr>
      <w:t>3</w:t>
    </w:r>
    <w:r>
      <w:rPr>
        <w:rFonts w:ascii="Arial" w:hAnsi="Arial"/>
        <w:bCs/>
        <w:sz w:val="18"/>
      </w:rPr>
      <w:t>/</w:t>
    </w:r>
    <w:r w:rsidR="001478FC">
      <w:rPr>
        <w:rFonts w:ascii="Arial" w:hAnsi="Arial"/>
        <w:bCs/>
        <w:sz w:val="18"/>
      </w:rPr>
      <w:t>10</w:t>
    </w:r>
    <w:r>
      <w:rPr>
        <w:rFonts w:ascii="Arial" w:hAnsi="Arial"/>
        <w:bCs/>
        <w:sz w:val="18"/>
      </w:rPr>
      <w:t>/2024</w:t>
    </w:r>
    <w:r>
      <w:rPr>
        <w:rFonts w:ascii="Arial" w:hAnsi="Arial"/>
        <w:bCs/>
        <w:sz w:val="18"/>
      </w:rPr>
      <w:tab/>
    </w:r>
    <w:r>
      <w:rPr>
        <w:rFonts w:ascii="Arial" w:hAnsi="Arial"/>
        <w:bCs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>
      <w:rPr>
        <w:rFonts w:ascii="Arial" w:hAnsi="Arial"/>
        <w:b/>
        <w:sz w:val="18"/>
      </w:rPr>
      <w:t>Atualização</w:t>
    </w:r>
    <w:r w:rsidR="00D6763D">
      <w:rPr>
        <w:rFonts w:ascii="Arial" w:hAnsi="Arial"/>
        <w:b/>
        <w:sz w:val="18"/>
      </w:rPr>
      <w:t xml:space="preserve">: </w:t>
    </w:r>
    <w:r w:rsidR="001478FC">
      <w:rPr>
        <w:rFonts w:ascii="Arial" w:hAnsi="Arial"/>
        <w:bCs/>
        <w:sz w:val="18"/>
      </w:rPr>
      <w:t>03</w:t>
    </w:r>
    <w:r w:rsidR="00D6763D">
      <w:rPr>
        <w:rFonts w:ascii="Arial" w:hAnsi="Arial"/>
        <w:bCs/>
        <w:sz w:val="18"/>
      </w:rPr>
      <w:t>/</w:t>
    </w:r>
    <w:r w:rsidR="001478FC">
      <w:rPr>
        <w:rFonts w:ascii="Arial" w:hAnsi="Arial"/>
        <w:bCs/>
        <w:sz w:val="18"/>
      </w:rPr>
      <w:t>10</w:t>
    </w:r>
    <w:r w:rsidR="00287E70">
      <w:rPr>
        <w:rFonts w:ascii="Arial" w:hAnsi="Arial"/>
        <w:bCs/>
        <w:sz w:val="18"/>
      </w:rPr>
      <w:t>/20</w:t>
    </w:r>
    <w:r w:rsidR="00D6763D">
      <w:rPr>
        <w:rFonts w:ascii="Arial" w:hAnsi="Arial"/>
        <w:bCs/>
        <w:sz w:val="18"/>
      </w:rPr>
      <w:t>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77098" w14:textId="77777777" w:rsidR="002034B1" w:rsidRDefault="002034B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79A9A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12197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07"/>
    <w:rsid w:val="00002783"/>
    <w:rsid w:val="00011C4C"/>
    <w:rsid w:val="0001235C"/>
    <w:rsid w:val="00014199"/>
    <w:rsid w:val="00015F93"/>
    <w:rsid w:val="0002149A"/>
    <w:rsid w:val="000218B2"/>
    <w:rsid w:val="00022C25"/>
    <w:rsid w:val="00024D84"/>
    <w:rsid w:val="00032D50"/>
    <w:rsid w:val="000355C9"/>
    <w:rsid w:val="000378B1"/>
    <w:rsid w:val="00040DA7"/>
    <w:rsid w:val="00040DF3"/>
    <w:rsid w:val="0004156F"/>
    <w:rsid w:val="00042FD4"/>
    <w:rsid w:val="00055D64"/>
    <w:rsid w:val="000609D8"/>
    <w:rsid w:val="00061902"/>
    <w:rsid w:val="000677AF"/>
    <w:rsid w:val="000728BD"/>
    <w:rsid w:val="000757BF"/>
    <w:rsid w:val="00076C04"/>
    <w:rsid w:val="00080ED3"/>
    <w:rsid w:val="00081EAB"/>
    <w:rsid w:val="00087B36"/>
    <w:rsid w:val="00093DC1"/>
    <w:rsid w:val="000A034D"/>
    <w:rsid w:val="000A5A49"/>
    <w:rsid w:val="000B00BB"/>
    <w:rsid w:val="000B5105"/>
    <w:rsid w:val="000B6280"/>
    <w:rsid w:val="000B7C55"/>
    <w:rsid w:val="000C3E41"/>
    <w:rsid w:val="000C3FD8"/>
    <w:rsid w:val="000D77DD"/>
    <w:rsid w:val="000F394A"/>
    <w:rsid w:val="00106A53"/>
    <w:rsid w:val="00120FE0"/>
    <w:rsid w:val="00135E55"/>
    <w:rsid w:val="001364C8"/>
    <w:rsid w:val="0013740F"/>
    <w:rsid w:val="00140E7F"/>
    <w:rsid w:val="001478FC"/>
    <w:rsid w:val="001558AB"/>
    <w:rsid w:val="00161FB4"/>
    <w:rsid w:val="00165E04"/>
    <w:rsid w:val="001701E9"/>
    <w:rsid w:val="0017189C"/>
    <w:rsid w:val="001719B4"/>
    <w:rsid w:val="001746C2"/>
    <w:rsid w:val="0017490C"/>
    <w:rsid w:val="001923E7"/>
    <w:rsid w:val="0019624C"/>
    <w:rsid w:val="00196570"/>
    <w:rsid w:val="001A747F"/>
    <w:rsid w:val="001B6890"/>
    <w:rsid w:val="001C50D8"/>
    <w:rsid w:val="001D2A9E"/>
    <w:rsid w:val="001E1F40"/>
    <w:rsid w:val="001F5EDF"/>
    <w:rsid w:val="00202F8B"/>
    <w:rsid w:val="002034B1"/>
    <w:rsid w:val="002152B4"/>
    <w:rsid w:val="00215D9A"/>
    <w:rsid w:val="0021705A"/>
    <w:rsid w:val="00217B8A"/>
    <w:rsid w:val="0022749C"/>
    <w:rsid w:val="00242D3F"/>
    <w:rsid w:val="00267FE1"/>
    <w:rsid w:val="00270337"/>
    <w:rsid w:val="0028283F"/>
    <w:rsid w:val="00283C64"/>
    <w:rsid w:val="00287E70"/>
    <w:rsid w:val="0029019C"/>
    <w:rsid w:val="00290B67"/>
    <w:rsid w:val="00290E07"/>
    <w:rsid w:val="0029144E"/>
    <w:rsid w:val="002A1B05"/>
    <w:rsid w:val="002A24FF"/>
    <w:rsid w:val="002B3BD8"/>
    <w:rsid w:val="002C7E6E"/>
    <w:rsid w:val="002D4B0E"/>
    <w:rsid w:val="002D55C7"/>
    <w:rsid w:val="002E32B0"/>
    <w:rsid w:val="002F392C"/>
    <w:rsid w:val="003006BC"/>
    <w:rsid w:val="00301EB3"/>
    <w:rsid w:val="00301F07"/>
    <w:rsid w:val="00314EF3"/>
    <w:rsid w:val="00316277"/>
    <w:rsid w:val="003205EF"/>
    <w:rsid w:val="00320F93"/>
    <w:rsid w:val="003233E9"/>
    <w:rsid w:val="00326B22"/>
    <w:rsid w:val="00332B71"/>
    <w:rsid w:val="00334127"/>
    <w:rsid w:val="0033623B"/>
    <w:rsid w:val="00341FCA"/>
    <w:rsid w:val="00362A81"/>
    <w:rsid w:val="0036626A"/>
    <w:rsid w:val="00370D21"/>
    <w:rsid w:val="00370EE8"/>
    <w:rsid w:val="00371D04"/>
    <w:rsid w:val="00372C85"/>
    <w:rsid w:val="00375A17"/>
    <w:rsid w:val="00376BEC"/>
    <w:rsid w:val="0038109C"/>
    <w:rsid w:val="00385DC0"/>
    <w:rsid w:val="00390907"/>
    <w:rsid w:val="00390DF0"/>
    <w:rsid w:val="0039113E"/>
    <w:rsid w:val="003A0DF0"/>
    <w:rsid w:val="003A41BC"/>
    <w:rsid w:val="003B48C8"/>
    <w:rsid w:val="003B5E2F"/>
    <w:rsid w:val="003B5F18"/>
    <w:rsid w:val="003B64E3"/>
    <w:rsid w:val="003B753A"/>
    <w:rsid w:val="003B7A32"/>
    <w:rsid w:val="003D3319"/>
    <w:rsid w:val="003D37AE"/>
    <w:rsid w:val="003D4C66"/>
    <w:rsid w:val="003D5834"/>
    <w:rsid w:val="003D754B"/>
    <w:rsid w:val="003E2A88"/>
    <w:rsid w:val="003E3405"/>
    <w:rsid w:val="003E6DB6"/>
    <w:rsid w:val="003E7AE3"/>
    <w:rsid w:val="003F5611"/>
    <w:rsid w:val="004010D2"/>
    <w:rsid w:val="004015CE"/>
    <w:rsid w:val="00401BEC"/>
    <w:rsid w:val="00403D87"/>
    <w:rsid w:val="004045EE"/>
    <w:rsid w:val="00406164"/>
    <w:rsid w:val="00406BFE"/>
    <w:rsid w:val="00416503"/>
    <w:rsid w:val="00420C64"/>
    <w:rsid w:val="0042386D"/>
    <w:rsid w:val="00424E3A"/>
    <w:rsid w:val="00425C41"/>
    <w:rsid w:val="00430BE9"/>
    <w:rsid w:val="004355FD"/>
    <w:rsid w:val="004400B9"/>
    <w:rsid w:val="004408C6"/>
    <w:rsid w:val="0044209A"/>
    <w:rsid w:val="0044498F"/>
    <w:rsid w:val="00444FA3"/>
    <w:rsid w:val="004522A4"/>
    <w:rsid w:val="00470CAB"/>
    <w:rsid w:val="00477DE3"/>
    <w:rsid w:val="0048370C"/>
    <w:rsid w:val="00484602"/>
    <w:rsid w:val="004A3DBD"/>
    <w:rsid w:val="004A7112"/>
    <w:rsid w:val="004A7E56"/>
    <w:rsid w:val="004B24DB"/>
    <w:rsid w:val="004B4C72"/>
    <w:rsid w:val="004B6B3E"/>
    <w:rsid w:val="004B6C64"/>
    <w:rsid w:val="004B72B2"/>
    <w:rsid w:val="004C4A79"/>
    <w:rsid w:val="004C6DE7"/>
    <w:rsid w:val="004D1158"/>
    <w:rsid w:val="004D194E"/>
    <w:rsid w:val="004D5BB1"/>
    <w:rsid w:val="004E60D7"/>
    <w:rsid w:val="004E6A1F"/>
    <w:rsid w:val="004F0D65"/>
    <w:rsid w:val="00505080"/>
    <w:rsid w:val="00505C4D"/>
    <w:rsid w:val="00514DA9"/>
    <w:rsid w:val="00515108"/>
    <w:rsid w:val="00515A63"/>
    <w:rsid w:val="005230B6"/>
    <w:rsid w:val="00533634"/>
    <w:rsid w:val="0053537E"/>
    <w:rsid w:val="0053713A"/>
    <w:rsid w:val="00540A0E"/>
    <w:rsid w:val="00544F0E"/>
    <w:rsid w:val="00546479"/>
    <w:rsid w:val="00547C2F"/>
    <w:rsid w:val="0055227A"/>
    <w:rsid w:val="00552E2C"/>
    <w:rsid w:val="00565579"/>
    <w:rsid w:val="005760EB"/>
    <w:rsid w:val="005761E0"/>
    <w:rsid w:val="00577989"/>
    <w:rsid w:val="00583445"/>
    <w:rsid w:val="00591E07"/>
    <w:rsid w:val="00593877"/>
    <w:rsid w:val="00595EC6"/>
    <w:rsid w:val="005A4D81"/>
    <w:rsid w:val="005A676A"/>
    <w:rsid w:val="005B05E8"/>
    <w:rsid w:val="005B32ED"/>
    <w:rsid w:val="005B453B"/>
    <w:rsid w:val="005B5610"/>
    <w:rsid w:val="005C28AF"/>
    <w:rsid w:val="005C3CCC"/>
    <w:rsid w:val="005C6AAC"/>
    <w:rsid w:val="005D692B"/>
    <w:rsid w:val="005E2115"/>
    <w:rsid w:val="005E3427"/>
    <w:rsid w:val="005E5C7A"/>
    <w:rsid w:val="005E67D4"/>
    <w:rsid w:val="005E7694"/>
    <w:rsid w:val="005E7AFE"/>
    <w:rsid w:val="005F0B5F"/>
    <w:rsid w:val="005F203C"/>
    <w:rsid w:val="0060442E"/>
    <w:rsid w:val="006123B8"/>
    <w:rsid w:val="00616712"/>
    <w:rsid w:val="00624D0B"/>
    <w:rsid w:val="00627CAA"/>
    <w:rsid w:val="0064043A"/>
    <w:rsid w:val="006404FC"/>
    <w:rsid w:val="00645700"/>
    <w:rsid w:val="006465A6"/>
    <w:rsid w:val="0065730A"/>
    <w:rsid w:val="00660468"/>
    <w:rsid w:val="00661EF4"/>
    <w:rsid w:val="00676197"/>
    <w:rsid w:val="00682FC8"/>
    <w:rsid w:val="006925C1"/>
    <w:rsid w:val="00695006"/>
    <w:rsid w:val="0069525B"/>
    <w:rsid w:val="006A0AA9"/>
    <w:rsid w:val="006A525C"/>
    <w:rsid w:val="006B331E"/>
    <w:rsid w:val="006C3673"/>
    <w:rsid w:val="006C3CC3"/>
    <w:rsid w:val="006C4945"/>
    <w:rsid w:val="006C5ECA"/>
    <w:rsid w:val="006D56DC"/>
    <w:rsid w:val="006D6A35"/>
    <w:rsid w:val="006E36EA"/>
    <w:rsid w:val="006E5AB4"/>
    <w:rsid w:val="006F10F0"/>
    <w:rsid w:val="006F40C5"/>
    <w:rsid w:val="0070511B"/>
    <w:rsid w:val="00705254"/>
    <w:rsid w:val="00710FDA"/>
    <w:rsid w:val="00713B49"/>
    <w:rsid w:val="00730524"/>
    <w:rsid w:val="00731A74"/>
    <w:rsid w:val="007338E4"/>
    <w:rsid w:val="00734576"/>
    <w:rsid w:val="00750965"/>
    <w:rsid w:val="007623A8"/>
    <w:rsid w:val="00762925"/>
    <w:rsid w:val="00762960"/>
    <w:rsid w:val="00763672"/>
    <w:rsid w:val="0077665C"/>
    <w:rsid w:val="00783D0C"/>
    <w:rsid w:val="00785D71"/>
    <w:rsid w:val="007868C8"/>
    <w:rsid w:val="00787A4C"/>
    <w:rsid w:val="00794C51"/>
    <w:rsid w:val="007A3684"/>
    <w:rsid w:val="007A435B"/>
    <w:rsid w:val="007A7552"/>
    <w:rsid w:val="007A7DD2"/>
    <w:rsid w:val="007C3F2F"/>
    <w:rsid w:val="007D2B67"/>
    <w:rsid w:val="007E13A8"/>
    <w:rsid w:val="007E1484"/>
    <w:rsid w:val="007E3CEA"/>
    <w:rsid w:val="007F5734"/>
    <w:rsid w:val="007F589B"/>
    <w:rsid w:val="007F6010"/>
    <w:rsid w:val="00801725"/>
    <w:rsid w:val="0080391B"/>
    <w:rsid w:val="00804C5C"/>
    <w:rsid w:val="00817EAA"/>
    <w:rsid w:val="008240FE"/>
    <w:rsid w:val="008341B6"/>
    <w:rsid w:val="00837F45"/>
    <w:rsid w:val="00841A63"/>
    <w:rsid w:val="00842465"/>
    <w:rsid w:val="008425FF"/>
    <w:rsid w:val="008457C6"/>
    <w:rsid w:val="00850AB4"/>
    <w:rsid w:val="0085403B"/>
    <w:rsid w:val="0085629F"/>
    <w:rsid w:val="00871E61"/>
    <w:rsid w:val="008730E0"/>
    <w:rsid w:val="00891ACF"/>
    <w:rsid w:val="00897697"/>
    <w:rsid w:val="008A4A61"/>
    <w:rsid w:val="008A5505"/>
    <w:rsid w:val="008A58DE"/>
    <w:rsid w:val="008B501E"/>
    <w:rsid w:val="008B5467"/>
    <w:rsid w:val="008D4367"/>
    <w:rsid w:val="008E1CBA"/>
    <w:rsid w:val="008E4EEE"/>
    <w:rsid w:val="009009B6"/>
    <w:rsid w:val="009027DC"/>
    <w:rsid w:val="00905E39"/>
    <w:rsid w:val="00906678"/>
    <w:rsid w:val="0091139A"/>
    <w:rsid w:val="00936A66"/>
    <w:rsid w:val="0094461A"/>
    <w:rsid w:val="00947D53"/>
    <w:rsid w:val="00947F3C"/>
    <w:rsid w:val="00956A2D"/>
    <w:rsid w:val="00957064"/>
    <w:rsid w:val="009605EA"/>
    <w:rsid w:val="00962505"/>
    <w:rsid w:val="00962D30"/>
    <w:rsid w:val="0097481A"/>
    <w:rsid w:val="00974A75"/>
    <w:rsid w:val="00980EC0"/>
    <w:rsid w:val="009928B9"/>
    <w:rsid w:val="00994169"/>
    <w:rsid w:val="00995ADD"/>
    <w:rsid w:val="009A08A5"/>
    <w:rsid w:val="009B125E"/>
    <w:rsid w:val="009B22FB"/>
    <w:rsid w:val="009C6F0E"/>
    <w:rsid w:val="009D0A94"/>
    <w:rsid w:val="009E6822"/>
    <w:rsid w:val="009F0BA8"/>
    <w:rsid w:val="00A02A93"/>
    <w:rsid w:val="00A05089"/>
    <w:rsid w:val="00A10B8C"/>
    <w:rsid w:val="00A152FD"/>
    <w:rsid w:val="00A167D4"/>
    <w:rsid w:val="00A20437"/>
    <w:rsid w:val="00A33A90"/>
    <w:rsid w:val="00A37E4C"/>
    <w:rsid w:val="00A42631"/>
    <w:rsid w:val="00A42B5D"/>
    <w:rsid w:val="00A45C19"/>
    <w:rsid w:val="00A463C8"/>
    <w:rsid w:val="00A5250F"/>
    <w:rsid w:val="00A55D4D"/>
    <w:rsid w:val="00A63EB2"/>
    <w:rsid w:val="00A86E1F"/>
    <w:rsid w:val="00A9364B"/>
    <w:rsid w:val="00AA2A85"/>
    <w:rsid w:val="00AB05F1"/>
    <w:rsid w:val="00AB0F15"/>
    <w:rsid w:val="00AB605C"/>
    <w:rsid w:val="00AC1CE5"/>
    <w:rsid w:val="00AC4D52"/>
    <w:rsid w:val="00AD723A"/>
    <w:rsid w:val="00AE75D2"/>
    <w:rsid w:val="00AF1CD5"/>
    <w:rsid w:val="00AF6F36"/>
    <w:rsid w:val="00B03E5B"/>
    <w:rsid w:val="00B057DF"/>
    <w:rsid w:val="00B06E49"/>
    <w:rsid w:val="00B0796A"/>
    <w:rsid w:val="00B11406"/>
    <w:rsid w:val="00B16561"/>
    <w:rsid w:val="00B268A4"/>
    <w:rsid w:val="00B27BBC"/>
    <w:rsid w:val="00B30FB6"/>
    <w:rsid w:val="00B361C8"/>
    <w:rsid w:val="00B4293A"/>
    <w:rsid w:val="00B45167"/>
    <w:rsid w:val="00B453AE"/>
    <w:rsid w:val="00B50289"/>
    <w:rsid w:val="00B61703"/>
    <w:rsid w:val="00B61CFA"/>
    <w:rsid w:val="00B61E3D"/>
    <w:rsid w:val="00B667BF"/>
    <w:rsid w:val="00B756DA"/>
    <w:rsid w:val="00B77D66"/>
    <w:rsid w:val="00B832A7"/>
    <w:rsid w:val="00B8742B"/>
    <w:rsid w:val="00B87B2D"/>
    <w:rsid w:val="00B9754E"/>
    <w:rsid w:val="00BA2CEF"/>
    <w:rsid w:val="00BB568E"/>
    <w:rsid w:val="00BB7B15"/>
    <w:rsid w:val="00BC3EF1"/>
    <w:rsid w:val="00BC57BC"/>
    <w:rsid w:val="00BC6A46"/>
    <w:rsid w:val="00BC6CC3"/>
    <w:rsid w:val="00BD1DD6"/>
    <w:rsid w:val="00BD36BF"/>
    <w:rsid w:val="00BD3BCC"/>
    <w:rsid w:val="00BD41F4"/>
    <w:rsid w:val="00BE1231"/>
    <w:rsid w:val="00BE3685"/>
    <w:rsid w:val="00BE38A4"/>
    <w:rsid w:val="00BF45E5"/>
    <w:rsid w:val="00BF6855"/>
    <w:rsid w:val="00BF69D9"/>
    <w:rsid w:val="00C072A7"/>
    <w:rsid w:val="00C15183"/>
    <w:rsid w:val="00C30F15"/>
    <w:rsid w:val="00C46A93"/>
    <w:rsid w:val="00C51DE0"/>
    <w:rsid w:val="00C52EE6"/>
    <w:rsid w:val="00C53CDF"/>
    <w:rsid w:val="00C54484"/>
    <w:rsid w:val="00C57473"/>
    <w:rsid w:val="00C57C98"/>
    <w:rsid w:val="00C60330"/>
    <w:rsid w:val="00C61079"/>
    <w:rsid w:val="00C63172"/>
    <w:rsid w:val="00C64E1C"/>
    <w:rsid w:val="00C73E28"/>
    <w:rsid w:val="00C742E3"/>
    <w:rsid w:val="00C75F99"/>
    <w:rsid w:val="00C761C0"/>
    <w:rsid w:val="00C8434D"/>
    <w:rsid w:val="00CA2C87"/>
    <w:rsid w:val="00CA3C4B"/>
    <w:rsid w:val="00CA5B34"/>
    <w:rsid w:val="00CB10DF"/>
    <w:rsid w:val="00CB149E"/>
    <w:rsid w:val="00CB4CAF"/>
    <w:rsid w:val="00CB6A1D"/>
    <w:rsid w:val="00CC6575"/>
    <w:rsid w:val="00CC6781"/>
    <w:rsid w:val="00CD4C85"/>
    <w:rsid w:val="00CD5AFF"/>
    <w:rsid w:val="00CE0E70"/>
    <w:rsid w:val="00CE24CA"/>
    <w:rsid w:val="00CE49F4"/>
    <w:rsid w:val="00CF360E"/>
    <w:rsid w:val="00D01046"/>
    <w:rsid w:val="00D01E7D"/>
    <w:rsid w:val="00D03939"/>
    <w:rsid w:val="00D04303"/>
    <w:rsid w:val="00D04965"/>
    <w:rsid w:val="00D06019"/>
    <w:rsid w:val="00D061F9"/>
    <w:rsid w:val="00D14A3D"/>
    <w:rsid w:val="00D1561F"/>
    <w:rsid w:val="00D22650"/>
    <w:rsid w:val="00D23BF2"/>
    <w:rsid w:val="00D250B4"/>
    <w:rsid w:val="00D415BA"/>
    <w:rsid w:val="00D451CA"/>
    <w:rsid w:val="00D504C4"/>
    <w:rsid w:val="00D5232D"/>
    <w:rsid w:val="00D6763D"/>
    <w:rsid w:val="00D74485"/>
    <w:rsid w:val="00D82001"/>
    <w:rsid w:val="00D86E08"/>
    <w:rsid w:val="00D87EEF"/>
    <w:rsid w:val="00D93145"/>
    <w:rsid w:val="00DB0754"/>
    <w:rsid w:val="00DB6817"/>
    <w:rsid w:val="00DB6EE9"/>
    <w:rsid w:val="00DC19AC"/>
    <w:rsid w:val="00DD5C7A"/>
    <w:rsid w:val="00DF7E95"/>
    <w:rsid w:val="00E00B0F"/>
    <w:rsid w:val="00E15B36"/>
    <w:rsid w:val="00E25EA5"/>
    <w:rsid w:val="00E3144F"/>
    <w:rsid w:val="00E338EC"/>
    <w:rsid w:val="00E34608"/>
    <w:rsid w:val="00E3464B"/>
    <w:rsid w:val="00E42F40"/>
    <w:rsid w:val="00E528E4"/>
    <w:rsid w:val="00E54BF5"/>
    <w:rsid w:val="00E631EC"/>
    <w:rsid w:val="00E71148"/>
    <w:rsid w:val="00E73CDE"/>
    <w:rsid w:val="00E757B6"/>
    <w:rsid w:val="00E80F8F"/>
    <w:rsid w:val="00E8259E"/>
    <w:rsid w:val="00E97AFC"/>
    <w:rsid w:val="00EA228C"/>
    <w:rsid w:val="00EA4573"/>
    <w:rsid w:val="00EB0BF1"/>
    <w:rsid w:val="00EB0F19"/>
    <w:rsid w:val="00EB6626"/>
    <w:rsid w:val="00EC0977"/>
    <w:rsid w:val="00EC1D70"/>
    <w:rsid w:val="00EC4E1E"/>
    <w:rsid w:val="00ED20BD"/>
    <w:rsid w:val="00EE1C75"/>
    <w:rsid w:val="00EE30C2"/>
    <w:rsid w:val="00EE5ED0"/>
    <w:rsid w:val="00EE6724"/>
    <w:rsid w:val="00EF0D41"/>
    <w:rsid w:val="00EF6D7E"/>
    <w:rsid w:val="00F02DA1"/>
    <w:rsid w:val="00F07DB3"/>
    <w:rsid w:val="00F1637F"/>
    <w:rsid w:val="00F17E0A"/>
    <w:rsid w:val="00F25922"/>
    <w:rsid w:val="00F268E0"/>
    <w:rsid w:val="00F34FDF"/>
    <w:rsid w:val="00F37E60"/>
    <w:rsid w:val="00F5560A"/>
    <w:rsid w:val="00F74782"/>
    <w:rsid w:val="00F930EB"/>
    <w:rsid w:val="00F94234"/>
    <w:rsid w:val="00F95776"/>
    <w:rsid w:val="00F977BF"/>
    <w:rsid w:val="00FA7F84"/>
    <w:rsid w:val="00FB5CF3"/>
    <w:rsid w:val="00FC0D12"/>
    <w:rsid w:val="00FC59D2"/>
    <w:rsid w:val="00FC6D6B"/>
    <w:rsid w:val="00FC76DC"/>
    <w:rsid w:val="00FD614D"/>
    <w:rsid w:val="00FE023B"/>
    <w:rsid w:val="00F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CF54DB"/>
  <w15:docId w15:val="{A9FB68BD-A82A-46DF-B13E-5F9135E8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D3BCC"/>
  </w:style>
  <w:style w:type="paragraph" w:styleId="Ttulo1">
    <w:name w:val="heading 1"/>
    <w:basedOn w:val="Normal"/>
    <w:next w:val="Normal"/>
    <w:qFormat/>
    <w:rsid w:val="008E4EEE"/>
    <w:pPr>
      <w:keepNext/>
      <w:jc w:val="center"/>
      <w:outlineLvl w:val="0"/>
    </w:pPr>
    <w:rPr>
      <w:rFonts w:ascii="Arial" w:hAnsi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E4EE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8E4EEE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E4EEE"/>
  </w:style>
  <w:style w:type="table" w:styleId="Tabelacomgrade">
    <w:name w:val="Table Grid"/>
    <w:basedOn w:val="Tabelanormal"/>
    <w:rsid w:val="00301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6367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63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rancisco2011\Senai%20Sorocaba%20Arquivos\Cronograma2011\402-FR-04-V2%20Cronograma%20de%20des%20plano%20de%20ensin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655F3-1CA8-4B45-ACCD-46C3FF8B4B5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402-FR-04-V2 Cronograma de des plano de ensino.dot</Template>
  <TotalTime>1</TotalTime>
  <Pages>2</Pages>
  <Words>462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Cronograma DET1 - M1EME-A</vt:lpstr>
    </vt:vector>
  </TitlesOfParts>
  <Company>Senai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Cronograma DET1 - M1EME-A</dc:title>
  <dc:subject/>
  <dc:creator>Edinaldo Santos Souza</dc:creator>
  <cp:keywords>SENAI Sorocaba</cp:keywords>
  <dc:description>Edinaldo Santos Souza</dc:description>
  <cp:lastModifiedBy>Desenvolvedor</cp:lastModifiedBy>
  <cp:revision>2</cp:revision>
  <cp:lastPrinted>2024-04-08T13:02:00Z</cp:lastPrinted>
  <dcterms:created xsi:type="dcterms:W3CDTF">2024-10-03T13:46:00Z</dcterms:created>
  <dcterms:modified xsi:type="dcterms:W3CDTF">2024-10-03T13:46:00Z</dcterms:modified>
  <cp:category>Curso de Aprendizagem Industrial</cp:category>
</cp:coreProperties>
</file>